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05F" w:rsidRDefault="0035205F">
      <w:pPr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LEBENSLAUF</w:t>
      </w:r>
    </w:p>
    <w:p w:rsidR="0035205F" w:rsidRDefault="0035205F">
      <w:pPr>
        <w:rPr>
          <w:rFonts w:ascii="Calibri" w:hAnsi="Calibri"/>
          <w:b/>
          <w:bCs/>
          <w:color w:val="000000"/>
          <w:sz w:val="28"/>
          <w:szCs w:val="28"/>
        </w:rPr>
      </w:pPr>
    </w:p>
    <w:p w:rsidR="0035205F" w:rsidRDefault="0035205F" w:rsidP="0035205F">
      <w:pPr>
        <w:spacing w:after="0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>Persönlichen Daten</w:t>
      </w:r>
    </w:p>
    <w:p w:rsidR="0035205F" w:rsidRDefault="0035205F" w:rsidP="0035205F">
      <w:pPr>
        <w:spacing w:after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Name</w:t>
      </w:r>
      <w:r>
        <w:rPr>
          <w:rFonts w:ascii="Calibri" w:hAnsi="Calibri"/>
          <w:color w:val="000000"/>
        </w:rPr>
        <w:t>: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 w:rsidR="00FB0977"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 xml:space="preserve">Ali Ahmad </w:t>
      </w:r>
      <w:proofErr w:type="spellStart"/>
      <w:r>
        <w:rPr>
          <w:rFonts w:ascii="Calibri" w:hAnsi="Calibri"/>
          <w:color w:val="000000"/>
        </w:rPr>
        <w:t>Heydarzadeh</w:t>
      </w:r>
      <w:proofErr w:type="spellEnd"/>
    </w:p>
    <w:p w:rsidR="0035205F" w:rsidRPr="0035205F" w:rsidRDefault="0035205F" w:rsidP="0035205F">
      <w:pPr>
        <w:pStyle w:val="StandardWeb"/>
        <w:spacing w:before="0" w:beforeAutospacing="0" w:after="0" w:afterAutospacing="0"/>
      </w:pPr>
      <w:r>
        <w:rPr>
          <w:rFonts w:ascii="Calibri" w:hAnsi="Calibri"/>
          <w:color w:val="000000"/>
        </w:rPr>
        <w:t>Anschrift: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 w:rsidR="00FB0977">
        <w:rPr>
          <w:rFonts w:ascii="Calibri" w:hAnsi="Calibri"/>
          <w:color w:val="000000"/>
        </w:rPr>
        <w:tab/>
      </w:r>
      <w:r w:rsidRPr="0035205F">
        <w:rPr>
          <w:rFonts w:ascii="Calibri" w:hAnsi="Calibri"/>
          <w:color w:val="000000"/>
        </w:rPr>
        <w:t>Alsenplatz 2</w:t>
      </w:r>
    </w:p>
    <w:p w:rsidR="0035205F" w:rsidRDefault="0035205F" w:rsidP="00FB0977">
      <w:pPr>
        <w:spacing w:after="0"/>
        <w:ind w:left="2124" w:firstLine="708"/>
        <w:rPr>
          <w:rFonts w:ascii="Calibri" w:hAnsi="Calibri"/>
          <w:color w:val="000000"/>
        </w:rPr>
      </w:pPr>
      <w:r w:rsidRPr="0035205F">
        <w:rPr>
          <w:rFonts w:ascii="Calibri" w:eastAsia="Times New Roman" w:hAnsi="Calibri" w:cs="Times New Roman"/>
          <w:color w:val="000000"/>
          <w:sz w:val="24"/>
          <w:szCs w:val="24"/>
          <w:lang w:eastAsia="de-DE"/>
        </w:rPr>
        <w:t>22769 Hamburg</w:t>
      </w:r>
    </w:p>
    <w:p w:rsidR="0035205F" w:rsidRDefault="0035205F" w:rsidP="0035205F">
      <w:pPr>
        <w:spacing w:after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Telefon: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 w:rsidR="00FB0977"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0176 / 41 57 62 93</w:t>
      </w:r>
    </w:p>
    <w:p w:rsidR="0035205F" w:rsidRDefault="0035205F" w:rsidP="0035205F">
      <w:pPr>
        <w:spacing w:after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E-Mail: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 w:rsidR="00FB0977"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spinadeh@gmail.com</w:t>
      </w:r>
    </w:p>
    <w:p w:rsidR="0035205F" w:rsidRDefault="0035205F" w:rsidP="0035205F">
      <w:pPr>
        <w:spacing w:after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Geburtsdatum, -ort</w:t>
      </w:r>
      <w:r>
        <w:rPr>
          <w:rFonts w:ascii="Calibri" w:hAnsi="Calibri"/>
          <w:color w:val="000000"/>
        </w:rPr>
        <w:t>:</w:t>
      </w:r>
      <w:r>
        <w:rPr>
          <w:rFonts w:ascii="Calibri" w:hAnsi="Calibri"/>
          <w:color w:val="000000"/>
        </w:rPr>
        <w:tab/>
      </w:r>
      <w:r w:rsidR="00FB0977"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10.01.1991, Herat/ Afghanistan</w:t>
      </w:r>
    </w:p>
    <w:p w:rsidR="0035205F" w:rsidRDefault="0035205F" w:rsidP="0035205F">
      <w:pPr>
        <w:spacing w:after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Familienstand: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 w:rsidR="00FB0977"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ledig</w:t>
      </w:r>
    </w:p>
    <w:p w:rsidR="0035205F" w:rsidRDefault="0035205F" w:rsidP="0035205F">
      <w:pPr>
        <w:spacing w:after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Staatsangehörigkeit:</w:t>
      </w:r>
      <w:r>
        <w:rPr>
          <w:rFonts w:ascii="Calibri" w:hAnsi="Calibri"/>
          <w:color w:val="000000"/>
        </w:rPr>
        <w:tab/>
      </w:r>
      <w:r w:rsidR="00FB0977"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afghanisch</w:t>
      </w:r>
    </w:p>
    <w:p w:rsidR="0035205F" w:rsidRDefault="0035205F" w:rsidP="0035205F">
      <w:pPr>
        <w:spacing w:after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Einreise</w:t>
      </w:r>
      <w:r>
        <w:rPr>
          <w:rFonts w:ascii="Calibri" w:hAnsi="Calibri"/>
          <w:color w:val="000000"/>
        </w:rPr>
        <w:t>: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 w:rsidR="00FB0977"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Januar 2012</w:t>
      </w:r>
    </w:p>
    <w:p w:rsidR="0035205F" w:rsidRPr="0035205F" w:rsidRDefault="0035205F" w:rsidP="0035205F">
      <w:pPr>
        <w:spacing w:after="0"/>
        <w:rPr>
          <w:rFonts w:ascii="Calibri" w:hAnsi="Calibri"/>
          <w:b/>
          <w:color w:val="000000"/>
        </w:rPr>
      </w:pPr>
    </w:p>
    <w:p w:rsidR="0035205F" w:rsidRDefault="0035205F" w:rsidP="0035205F">
      <w:pPr>
        <w:spacing w:after="0"/>
        <w:rPr>
          <w:rFonts w:ascii="Calibri" w:hAnsi="Calibri"/>
          <w:b/>
          <w:color w:val="000000"/>
        </w:rPr>
      </w:pPr>
      <w:r w:rsidRPr="0035205F">
        <w:rPr>
          <w:rFonts w:ascii="Calibri" w:hAnsi="Calibri"/>
          <w:b/>
          <w:color w:val="000000"/>
        </w:rPr>
        <w:t>Berufserfahrungen</w:t>
      </w:r>
    </w:p>
    <w:p w:rsidR="0035205F" w:rsidRDefault="0035205F" w:rsidP="0035205F">
      <w:pPr>
        <w:spacing w:after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2009-2012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 w:rsidR="00FB0977"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 xml:space="preserve">Kaufmann im </w:t>
      </w:r>
      <w:r>
        <w:rPr>
          <w:rFonts w:ascii="Calibri" w:hAnsi="Calibri"/>
          <w:color w:val="000000"/>
        </w:rPr>
        <w:t>Einzelhandel</w:t>
      </w:r>
      <w:r>
        <w:rPr>
          <w:rFonts w:ascii="Calibri" w:hAnsi="Calibri"/>
          <w:color w:val="000000"/>
        </w:rPr>
        <w:t xml:space="preserve"> für</w:t>
      </w:r>
      <w:r>
        <w:rPr>
          <w:rFonts w:ascii="Calibri" w:hAnsi="Calibri"/>
          <w:color w:val="000000"/>
        </w:rPr>
        <w:t xml:space="preserve"> Autozubehör</w:t>
      </w:r>
      <w:r>
        <w:rPr>
          <w:rFonts w:ascii="Calibri" w:hAnsi="Calibri"/>
          <w:color w:val="000000"/>
        </w:rPr>
        <w:t>,</w:t>
      </w:r>
      <w:r>
        <w:rPr>
          <w:rFonts w:ascii="Calibri" w:hAnsi="Calibri"/>
          <w:color w:val="000000"/>
        </w:rPr>
        <w:t xml:space="preserve"> Herat</w:t>
      </w:r>
    </w:p>
    <w:p w:rsidR="0035205F" w:rsidRDefault="0035205F" w:rsidP="0035205F">
      <w:pPr>
        <w:spacing w:after="0"/>
        <w:rPr>
          <w:rFonts w:ascii="Calibri" w:hAnsi="Calibri"/>
          <w:color w:val="000000"/>
        </w:rPr>
      </w:pPr>
    </w:p>
    <w:p w:rsidR="0035205F" w:rsidRDefault="0035205F" w:rsidP="0035205F">
      <w:pPr>
        <w:spacing w:after="0"/>
        <w:rPr>
          <w:rFonts w:ascii="Calibri" w:hAnsi="Calibri"/>
          <w:b/>
          <w:color w:val="000000"/>
        </w:rPr>
      </w:pPr>
      <w:r w:rsidRPr="0035205F">
        <w:rPr>
          <w:rFonts w:ascii="Calibri" w:hAnsi="Calibri"/>
          <w:b/>
          <w:color w:val="000000"/>
        </w:rPr>
        <w:t>Schulbildung</w:t>
      </w:r>
    </w:p>
    <w:p w:rsidR="0035205F" w:rsidRDefault="0035205F" w:rsidP="0035205F">
      <w:pPr>
        <w:spacing w:after="0"/>
        <w:rPr>
          <w:rFonts w:ascii="Calibri" w:hAnsi="Calibri"/>
          <w:color w:val="000000"/>
        </w:rPr>
      </w:pPr>
      <w:r w:rsidRPr="0035205F">
        <w:rPr>
          <w:rFonts w:ascii="Calibri" w:hAnsi="Calibri"/>
          <w:color w:val="000000"/>
        </w:rPr>
        <w:t>1997 – 2009</w:t>
      </w:r>
      <w:r w:rsidRPr="0035205F">
        <w:rPr>
          <w:rFonts w:ascii="Calibri" w:hAnsi="Calibri"/>
          <w:color w:val="000000"/>
        </w:rPr>
        <w:tab/>
      </w:r>
      <w:r w:rsidRPr="0035205F">
        <w:rPr>
          <w:rFonts w:ascii="Calibri" w:hAnsi="Calibri"/>
          <w:color w:val="000000"/>
        </w:rPr>
        <w:tab/>
      </w:r>
      <w:r w:rsidR="00FB0977">
        <w:rPr>
          <w:rFonts w:ascii="Calibri" w:hAnsi="Calibri"/>
          <w:color w:val="000000"/>
        </w:rPr>
        <w:tab/>
      </w:r>
      <w:r w:rsidRPr="0035205F">
        <w:rPr>
          <w:rFonts w:ascii="Calibri" w:hAnsi="Calibri"/>
          <w:color w:val="000000"/>
        </w:rPr>
        <w:t>Grundschule und Gymnasium, Herat, Abschluss: Abitur</w:t>
      </w:r>
    </w:p>
    <w:p w:rsidR="0035205F" w:rsidRDefault="0035205F" w:rsidP="0035205F">
      <w:pPr>
        <w:spacing w:after="0"/>
        <w:rPr>
          <w:rFonts w:ascii="Calibri" w:hAnsi="Calibri"/>
          <w:color w:val="000000"/>
        </w:rPr>
      </w:pPr>
    </w:p>
    <w:p w:rsidR="0035205F" w:rsidRPr="0035205F" w:rsidRDefault="0035205F" w:rsidP="0035205F">
      <w:pPr>
        <w:spacing w:after="0"/>
        <w:rPr>
          <w:rFonts w:ascii="Calibri" w:hAnsi="Calibri"/>
          <w:b/>
          <w:color w:val="000000"/>
        </w:rPr>
      </w:pPr>
      <w:r w:rsidRPr="0035205F">
        <w:rPr>
          <w:rFonts w:ascii="Calibri" w:hAnsi="Calibri"/>
          <w:b/>
          <w:color w:val="000000"/>
        </w:rPr>
        <w:t>Weiterbildungen</w:t>
      </w:r>
    </w:p>
    <w:p w:rsidR="0035205F" w:rsidRDefault="0035205F" w:rsidP="00FB0977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08/2015 – 02/2016</w:t>
      </w:r>
      <w:r>
        <w:rPr>
          <w:rFonts w:ascii="Calibri" w:hAnsi="Calibri"/>
          <w:color w:val="000000"/>
        </w:rPr>
        <w:tab/>
      </w:r>
      <w:r w:rsidR="00FB0977"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Berufsbezogene Deutschförderung (ESF-BAMF Programm),</w:t>
      </w:r>
    </w:p>
    <w:p w:rsidR="0035205F" w:rsidRDefault="0035205F" w:rsidP="0035205F">
      <w:pPr>
        <w:spacing w:after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 w:rsidR="00FB0977"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 xml:space="preserve">Hamburger Volkshochschule, Abschluss: B2 </w:t>
      </w:r>
    </w:p>
    <w:p w:rsidR="0035205F" w:rsidRDefault="00252ED8" w:rsidP="0035205F">
      <w:pPr>
        <w:spacing w:after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01/2014 – 11/2014</w:t>
      </w:r>
      <w:r>
        <w:rPr>
          <w:rFonts w:ascii="Calibri" w:hAnsi="Calibri"/>
          <w:color w:val="000000"/>
        </w:rPr>
        <w:tab/>
      </w:r>
      <w:r w:rsidR="00FB0977">
        <w:rPr>
          <w:rFonts w:ascii="Calibri" w:hAnsi="Calibri"/>
          <w:color w:val="000000"/>
        </w:rPr>
        <w:tab/>
      </w:r>
      <w:r w:rsidR="0035205F">
        <w:rPr>
          <w:rFonts w:ascii="Calibri" w:hAnsi="Calibri"/>
          <w:color w:val="000000"/>
        </w:rPr>
        <w:t>Integrationskurs, Hamburger Volkshochschule, Abschluss: B1</w:t>
      </w:r>
    </w:p>
    <w:p w:rsidR="00252ED8" w:rsidRDefault="00252ED8" w:rsidP="0035205F">
      <w:pPr>
        <w:spacing w:after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01/2013 – 01/2014</w:t>
      </w:r>
      <w:r>
        <w:rPr>
          <w:rFonts w:ascii="Calibri" w:hAnsi="Calibri"/>
          <w:color w:val="000000"/>
        </w:rPr>
        <w:tab/>
      </w:r>
      <w:r w:rsidR="00FB0977"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Warten auf die Zulassung fü</w:t>
      </w:r>
      <w:bookmarkStart w:id="0" w:name="_GoBack"/>
      <w:bookmarkEnd w:id="0"/>
      <w:r>
        <w:rPr>
          <w:rFonts w:ascii="Calibri" w:hAnsi="Calibri"/>
          <w:color w:val="000000"/>
        </w:rPr>
        <w:t>r einen Integrationskurs in Hamburg</w:t>
      </w:r>
    </w:p>
    <w:p w:rsidR="00252ED8" w:rsidRDefault="00252ED8" w:rsidP="0035205F">
      <w:pPr>
        <w:spacing w:after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10/2012 – 12/12012</w:t>
      </w:r>
      <w:r>
        <w:rPr>
          <w:rFonts w:ascii="Calibri" w:hAnsi="Calibri"/>
          <w:color w:val="000000"/>
        </w:rPr>
        <w:tab/>
      </w:r>
      <w:r w:rsidR="00FB0977"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 xml:space="preserve">Deutschkurs, </w:t>
      </w:r>
      <w:proofErr w:type="spellStart"/>
      <w:r>
        <w:rPr>
          <w:rFonts w:ascii="Calibri" w:hAnsi="Calibri"/>
          <w:color w:val="000000"/>
        </w:rPr>
        <w:t>Ilingua</w:t>
      </w:r>
      <w:proofErr w:type="spellEnd"/>
      <w:r>
        <w:rPr>
          <w:rFonts w:ascii="Calibri" w:hAnsi="Calibri"/>
          <w:color w:val="000000"/>
        </w:rPr>
        <w:t>, Hamburg</w:t>
      </w:r>
    </w:p>
    <w:p w:rsidR="00252ED8" w:rsidRDefault="00252ED8" w:rsidP="0035205F">
      <w:pPr>
        <w:spacing w:after="0"/>
        <w:rPr>
          <w:rFonts w:ascii="Calibri" w:hAnsi="Calibri"/>
          <w:color w:val="000000"/>
        </w:rPr>
      </w:pPr>
    </w:p>
    <w:p w:rsidR="00252ED8" w:rsidRPr="00252ED8" w:rsidRDefault="00252ED8" w:rsidP="0035205F">
      <w:pPr>
        <w:spacing w:after="0"/>
        <w:rPr>
          <w:rFonts w:ascii="Calibri" w:hAnsi="Calibri"/>
          <w:b/>
          <w:color w:val="000000"/>
        </w:rPr>
      </w:pPr>
      <w:r w:rsidRPr="00252ED8">
        <w:rPr>
          <w:rFonts w:ascii="Calibri" w:hAnsi="Calibri"/>
          <w:b/>
          <w:color w:val="000000"/>
        </w:rPr>
        <w:t>Weitere Kenntnisse</w:t>
      </w:r>
    </w:p>
    <w:p w:rsidR="00252ED8" w:rsidRDefault="00252ED8" w:rsidP="0035205F">
      <w:pPr>
        <w:spacing w:after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Sprachen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 w:rsidR="00FB0977"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Dari (Muttersprache)</w:t>
      </w:r>
    </w:p>
    <w:p w:rsidR="00252ED8" w:rsidRDefault="00252ED8" w:rsidP="0035205F">
      <w:pPr>
        <w:spacing w:after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 w:rsidR="00FB0977"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Englisch (B1 Niveau)</w:t>
      </w:r>
    </w:p>
    <w:p w:rsidR="00252ED8" w:rsidRDefault="00252ED8" w:rsidP="0035205F">
      <w:pPr>
        <w:spacing w:after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EDV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 w:rsidR="00FB0977"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Microsoft Office</w:t>
      </w:r>
    </w:p>
    <w:p w:rsidR="00252ED8" w:rsidRDefault="00252ED8" w:rsidP="0035205F">
      <w:pPr>
        <w:spacing w:after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 w:rsidR="00FB0977"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Microsoft Windows</w:t>
      </w:r>
    </w:p>
    <w:p w:rsidR="00252ED8" w:rsidRDefault="00252ED8" w:rsidP="0035205F">
      <w:pPr>
        <w:spacing w:after="0"/>
        <w:rPr>
          <w:rFonts w:ascii="Calibri" w:hAnsi="Calibri"/>
          <w:color w:val="000000"/>
        </w:rPr>
      </w:pPr>
    </w:p>
    <w:p w:rsidR="00252ED8" w:rsidRDefault="00252ED8" w:rsidP="0035205F">
      <w:pPr>
        <w:spacing w:after="0"/>
        <w:rPr>
          <w:rFonts w:ascii="Calibri" w:hAnsi="Calibri"/>
          <w:b/>
          <w:color w:val="000000"/>
        </w:rPr>
      </w:pPr>
      <w:r w:rsidRPr="00252ED8">
        <w:rPr>
          <w:rFonts w:ascii="Calibri" w:hAnsi="Calibri"/>
          <w:b/>
          <w:color w:val="000000"/>
        </w:rPr>
        <w:t>Hobbys</w:t>
      </w:r>
      <w:r w:rsidR="00FB0977">
        <w:rPr>
          <w:rFonts w:ascii="Calibri" w:hAnsi="Calibri"/>
          <w:b/>
          <w:color w:val="000000"/>
        </w:rPr>
        <w:t xml:space="preserve"> und Interessen</w:t>
      </w:r>
    </w:p>
    <w:p w:rsidR="00FB0977" w:rsidRDefault="00FB0977" w:rsidP="00FB0977">
      <w:pPr>
        <w:spacing w:after="0"/>
        <w:ind w:left="2124" w:firstLine="708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Neue Technologien</w:t>
      </w:r>
    </w:p>
    <w:p w:rsidR="00FB0977" w:rsidRDefault="00FB0977" w:rsidP="00FB0977">
      <w:pPr>
        <w:spacing w:after="0"/>
        <w:ind w:left="2124" w:firstLine="708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Grafik und Webdesign</w:t>
      </w:r>
    </w:p>
    <w:p w:rsidR="00FB0977" w:rsidRDefault="00FB0977" w:rsidP="00FB0977">
      <w:pPr>
        <w:spacing w:after="0"/>
        <w:ind w:left="2124" w:firstLine="708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Computer-Animation</w:t>
      </w:r>
    </w:p>
    <w:p w:rsidR="00252ED8" w:rsidRDefault="00FB0977" w:rsidP="00FB0977">
      <w:pPr>
        <w:spacing w:after="0"/>
        <w:ind w:left="2124" w:firstLine="708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Computerspiele</w:t>
      </w:r>
    </w:p>
    <w:p w:rsidR="00FB0977" w:rsidRDefault="00FB0977" w:rsidP="00FB0977">
      <w:pPr>
        <w:spacing w:after="0"/>
        <w:ind w:left="2124" w:firstLine="708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Fahrradfahren</w:t>
      </w:r>
    </w:p>
    <w:p w:rsidR="00FB0977" w:rsidRPr="00252ED8" w:rsidRDefault="00FB0977" w:rsidP="00FB0977">
      <w:pPr>
        <w:spacing w:after="0"/>
        <w:ind w:left="2124" w:firstLine="708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Fitness</w:t>
      </w:r>
    </w:p>
    <w:p w:rsidR="0035205F" w:rsidRPr="0035205F" w:rsidRDefault="0035205F">
      <w:pPr>
        <w:rPr>
          <w:rFonts w:ascii="Calibri" w:hAnsi="Calibri"/>
          <w:bCs/>
          <w:color w:val="000000"/>
          <w:sz w:val="24"/>
          <w:szCs w:val="24"/>
        </w:rPr>
      </w:pPr>
    </w:p>
    <w:sectPr w:rsidR="0035205F" w:rsidRPr="003520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05F"/>
    <w:rsid w:val="00252ED8"/>
    <w:rsid w:val="0035205F"/>
    <w:rsid w:val="00F77C12"/>
    <w:rsid w:val="00FB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352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352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073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1FB63108</Template>
  <TotalTime>0</TotalTime>
  <Pages>1</Pages>
  <Words>142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VHS Hamburg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Felker, Florian</dc:creator>
  <cp:lastModifiedBy>Felker, Florian</cp:lastModifiedBy>
  <cp:revision>1</cp:revision>
  <dcterms:created xsi:type="dcterms:W3CDTF">2016-04-11T14:15:00Z</dcterms:created>
  <dcterms:modified xsi:type="dcterms:W3CDTF">2016-04-11T14:44:00Z</dcterms:modified>
</cp:coreProperties>
</file>